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0D0CF8">
      <w:pPr>
        <w:pStyle w:val="a3"/>
        <w:rPr>
          <w:lang w:val="ru-RU"/>
        </w:rPr>
      </w:pPr>
      <w:r>
        <w:rPr>
          <w:lang w:val="ru-RU"/>
        </w:rPr>
        <w:t xml:space="preserve">Билет </w:t>
      </w:r>
      <w:r w:rsidR="007E4D3F">
        <w:rPr>
          <w:lang w:val="ru-RU"/>
        </w:rPr>
        <w:t>5</w:t>
      </w:r>
    </w:p>
    <w:p w:rsidR="007A6BDC" w:rsidRPr="007A6BDC" w:rsidRDefault="009462D2" w:rsidP="00617322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7E4D3F" w:rsidRPr="007E4D3F">
        <w:rPr>
          <w:lang w:val="ru-RU"/>
        </w:rPr>
        <w:t xml:space="preserve">Что такое </w:t>
      </w:r>
      <w:proofErr w:type="spellStart"/>
      <w:r w:rsidR="007E4D3F" w:rsidRPr="007E4D3F">
        <w:t>libGDX</w:t>
      </w:r>
      <w:proofErr w:type="spellEnd"/>
      <w:r w:rsidR="007E4D3F" w:rsidRPr="007E4D3F">
        <w:rPr>
          <w:lang w:val="ru-RU"/>
        </w:rPr>
        <w:t>?</w:t>
      </w:r>
      <w:bookmarkStart w:id="0" w:name="_GoBack"/>
      <w:bookmarkEnd w:id="0"/>
    </w:p>
    <w:p w:rsidR="009462D2" w:rsidRPr="007E4D3F" w:rsidRDefault="009462D2" w:rsidP="005B09FC">
      <w:pPr>
        <w:pStyle w:val="1"/>
        <w:rPr>
          <w:lang w:val="ru-RU"/>
        </w:rPr>
      </w:pPr>
      <w:r w:rsidRPr="007E4D3F">
        <w:rPr>
          <w:lang w:val="ru-RU"/>
        </w:rPr>
        <w:t>2</w:t>
      </w:r>
      <w:r w:rsidRPr="007E4D3F">
        <w:rPr>
          <w:lang w:val="ru-RU"/>
        </w:rPr>
        <w:t xml:space="preserve">. </w:t>
      </w:r>
      <w:r w:rsidR="007E4D3F" w:rsidRPr="007E4D3F">
        <w:rPr>
          <w:lang w:val="ru-RU"/>
        </w:rPr>
        <w:t>Ра</w:t>
      </w:r>
      <w:r w:rsidR="007E4D3F">
        <w:rPr>
          <w:lang w:val="ru-RU"/>
        </w:rPr>
        <w:t>сскажите, что включает</w:t>
      </w:r>
      <w:r w:rsidR="005A3683">
        <w:rPr>
          <w:lang w:val="ru-RU"/>
        </w:rPr>
        <w:t xml:space="preserve"> в</w:t>
      </w:r>
      <w:r w:rsidR="007E4D3F">
        <w:rPr>
          <w:lang w:val="ru-RU"/>
        </w:rPr>
        <w:t xml:space="preserve"> </w:t>
      </w:r>
      <w:r w:rsidR="005A3683">
        <w:rPr>
          <w:lang w:val="ru-RU"/>
        </w:rPr>
        <w:t xml:space="preserve">себя </w:t>
      </w:r>
      <w:r w:rsidR="007E4D3F">
        <w:rPr>
          <w:lang w:val="ru-RU"/>
        </w:rPr>
        <w:t>б</w:t>
      </w:r>
      <w:r w:rsidR="007E4D3F" w:rsidRPr="007E4D3F">
        <w:rPr>
          <w:lang w:val="ru-RU"/>
        </w:rPr>
        <w:t>азов</w:t>
      </w:r>
      <w:r w:rsidR="007E4D3F">
        <w:rPr>
          <w:lang w:val="ru-RU"/>
        </w:rPr>
        <w:t>ый</w:t>
      </w:r>
      <w:r w:rsidR="007E4D3F" w:rsidRPr="007E4D3F">
        <w:rPr>
          <w:lang w:val="ru-RU"/>
        </w:rPr>
        <w:t xml:space="preserve"> интерфейс </w:t>
      </w:r>
      <w:r w:rsidR="007E4D3F" w:rsidRPr="007E4D3F">
        <w:t>Java</w:t>
      </w:r>
      <w:r w:rsidR="007E4D3F" w:rsidRPr="007E4D3F">
        <w:rPr>
          <w:lang w:val="ru-RU"/>
        </w:rPr>
        <w:t xml:space="preserve"> </w:t>
      </w:r>
      <w:r w:rsidR="007E4D3F" w:rsidRPr="007E4D3F">
        <w:t>Collections</w:t>
      </w:r>
      <w:r w:rsidR="007E4D3F" w:rsidRPr="007E4D3F">
        <w:rPr>
          <w:lang w:val="ru-RU"/>
        </w:rPr>
        <w:t xml:space="preserve"> </w:t>
      </w:r>
      <w:r w:rsidR="007E4D3F" w:rsidRPr="007E4D3F">
        <w:t>Framework</w:t>
      </w:r>
      <w:r w:rsidR="007E4D3F">
        <w:rPr>
          <w:lang w:val="ru-RU"/>
        </w:rPr>
        <w:t>.</w:t>
      </w:r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93E" w:rsidRDefault="00ED093E">
      <w:pPr>
        <w:spacing w:after="0" w:line="240" w:lineRule="auto"/>
      </w:pPr>
      <w:r>
        <w:separator/>
      </w:r>
    </w:p>
  </w:endnote>
  <w:endnote w:type="continuationSeparator" w:id="0">
    <w:p w:rsidR="00ED093E" w:rsidRDefault="00ED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93E" w:rsidRDefault="00ED093E">
      <w:pPr>
        <w:spacing w:after="0" w:line="240" w:lineRule="auto"/>
      </w:pPr>
      <w:r>
        <w:separator/>
      </w:r>
    </w:p>
  </w:footnote>
  <w:footnote w:type="continuationSeparator" w:id="0">
    <w:p w:rsidR="00ED093E" w:rsidRDefault="00ED0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767A5"/>
    <w:multiLevelType w:val="hybridMultilevel"/>
    <w:tmpl w:val="E50A6BD0"/>
    <w:lvl w:ilvl="0" w:tplc="79CCF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06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3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03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2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6B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AE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24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E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FC9357E"/>
    <w:multiLevelType w:val="hybridMultilevel"/>
    <w:tmpl w:val="D7FC9DF2"/>
    <w:lvl w:ilvl="0" w:tplc="D8362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7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E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E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E1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7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6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F45EE"/>
    <w:multiLevelType w:val="hybridMultilevel"/>
    <w:tmpl w:val="02164E1A"/>
    <w:lvl w:ilvl="0" w:tplc="9D541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CA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AF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40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06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E5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45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CB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44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A0050E3"/>
    <w:multiLevelType w:val="hybridMultilevel"/>
    <w:tmpl w:val="969A4162"/>
    <w:lvl w:ilvl="0" w:tplc="CFB0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AC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DDF67A9"/>
    <w:multiLevelType w:val="hybridMultilevel"/>
    <w:tmpl w:val="2388A568"/>
    <w:lvl w:ilvl="0" w:tplc="0096D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CD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06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A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6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CA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C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69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130598E"/>
    <w:multiLevelType w:val="hybridMultilevel"/>
    <w:tmpl w:val="C65C5D64"/>
    <w:lvl w:ilvl="0" w:tplc="25BE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CCDDC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0D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00222A"/>
    <w:multiLevelType w:val="hybridMultilevel"/>
    <w:tmpl w:val="B13CC994"/>
    <w:lvl w:ilvl="0" w:tplc="AAC28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F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ED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02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5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E2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4E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00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8F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61E3C"/>
    <w:multiLevelType w:val="hybridMultilevel"/>
    <w:tmpl w:val="326251C4"/>
    <w:lvl w:ilvl="0" w:tplc="29C26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C4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44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EC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0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6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4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6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E32722E"/>
    <w:multiLevelType w:val="hybridMultilevel"/>
    <w:tmpl w:val="5CE2DA7A"/>
    <w:lvl w:ilvl="0" w:tplc="2410E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E2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3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C9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E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E0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86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8FD70EE"/>
    <w:multiLevelType w:val="hybridMultilevel"/>
    <w:tmpl w:val="6AA23A96"/>
    <w:lvl w:ilvl="0" w:tplc="E82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4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6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31F2EAC"/>
    <w:multiLevelType w:val="hybridMultilevel"/>
    <w:tmpl w:val="8D684BD4"/>
    <w:lvl w:ilvl="0" w:tplc="7D1E7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2A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4F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26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6E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6A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CA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85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3920362"/>
    <w:multiLevelType w:val="hybridMultilevel"/>
    <w:tmpl w:val="0E682650"/>
    <w:lvl w:ilvl="0" w:tplc="540E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25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4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A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6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4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B7751A1"/>
    <w:multiLevelType w:val="hybridMultilevel"/>
    <w:tmpl w:val="C0B8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9"/>
  </w:num>
  <w:num w:numId="14">
    <w:abstractNumId w:val="27"/>
  </w:num>
  <w:num w:numId="15">
    <w:abstractNumId w:val="33"/>
  </w:num>
  <w:num w:numId="16">
    <w:abstractNumId w:val="19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4"/>
  </w:num>
  <w:num w:numId="29">
    <w:abstractNumId w:val="28"/>
  </w:num>
  <w:num w:numId="30">
    <w:abstractNumId w:val="12"/>
  </w:num>
  <w:num w:numId="31">
    <w:abstractNumId w:val="10"/>
  </w:num>
  <w:num w:numId="32">
    <w:abstractNumId w:val="32"/>
  </w:num>
  <w:num w:numId="33">
    <w:abstractNumId w:val="20"/>
  </w:num>
  <w:num w:numId="34">
    <w:abstractNumId w:val="34"/>
  </w:num>
  <w:num w:numId="35">
    <w:abstractNumId w:val="13"/>
  </w:num>
  <w:num w:numId="36">
    <w:abstractNumId w:val="24"/>
  </w:num>
  <w:num w:numId="37">
    <w:abstractNumId w:val="16"/>
  </w:num>
  <w:num w:numId="38">
    <w:abstractNumId w:val="26"/>
  </w:num>
  <w:num w:numId="39">
    <w:abstractNumId w:val="31"/>
  </w:num>
  <w:num w:numId="40">
    <w:abstractNumId w:val="11"/>
  </w:num>
  <w:num w:numId="41">
    <w:abstractNumId w:val="23"/>
  </w:num>
  <w:num w:numId="42">
    <w:abstractNumId w:val="17"/>
  </w:num>
  <w:num w:numId="43">
    <w:abstractNumId w:val="15"/>
  </w:num>
  <w:num w:numId="44">
    <w:abstractNumId w:val="3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0D0CF8"/>
    <w:rsid w:val="00112A30"/>
    <w:rsid w:val="001239EC"/>
    <w:rsid w:val="00123E1E"/>
    <w:rsid w:val="0013295B"/>
    <w:rsid w:val="0013591F"/>
    <w:rsid w:val="002004B4"/>
    <w:rsid w:val="00216BF8"/>
    <w:rsid w:val="0024640E"/>
    <w:rsid w:val="002C1B16"/>
    <w:rsid w:val="003150F6"/>
    <w:rsid w:val="003A0F51"/>
    <w:rsid w:val="00412084"/>
    <w:rsid w:val="004B28DC"/>
    <w:rsid w:val="005A3683"/>
    <w:rsid w:val="005B09FC"/>
    <w:rsid w:val="00617322"/>
    <w:rsid w:val="006C0159"/>
    <w:rsid w:val="00727448"/>
    <w:rsid w:val="00771F16"/>
    <w:rsid w:val="0078294C"/>
    <w:rsid w:val="007A6BDC"/>
    <w:rsid w:val="007E4D3F"/>
    <w:rsid w:val="00850DB7"/>
    <w:rsid w:val="008A46FA"/>
    <w:rsid w:val="008B6008"/>
    <w:rsid w:val="009462D2"/>
    <w:rsid w:val="00971DEC"/>
    <w:rsid w:val="00AA7E69"/>
    <w:rsid w:val="00B64B70"/>
    <w:rsid w:val="00B66857"/>
    <w:rsid w:val="00BA3B94"/>
    <w:rsid w:val="00C07BE9"/>
    <w:rsid w:val="00E5692D"/>
    <w:rsid w:val="00EA2243"/>
    <w:rsid w:val="00ED093E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table" w:styleId="aff7">
    <w:name w:val="Table Grid"/>
    <w:basedOn w:val="a1"/>
    <w:uiPriority w:val="39"/>
    <w:rsid w:val="00AA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8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2019-12-10T23:21:00Z</dcterms:created>
  <dcterms:modified xsi:type="dcterms:W3CDTF">2019-12-10T23:21:00Z</dcterms:modified>
</cp:coreProperties>
</file>