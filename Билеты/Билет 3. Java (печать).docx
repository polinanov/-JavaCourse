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F6E49" w:rsidRDefault="000D0CF8">
      <w:pPr>
        <w:pStyle w:val="a3"/>
        <w:rPr>
          <w:lang w:val="ru-RU"/>
        </w:rPr>
      </w:pPr>
      <w:r>
        <w:rPr>
          <w:lang w:val="ru-RU"/>
        </w:rPr>
        <w:t>Билет 3</w:t>
      </w:r>
    </w:p>
    <w:p w:rsidR="000A0F9B" w:rsidRDefault="009462D2" w:rsidP="005B09FC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="000D0CF8" w:rsidRPr="000D0CF8">
        <w:rPr>
          <w:lang w:val="ru-RU"/>
        </w:rPr>
        <w:t>Что такое исключения?</w:t>
      </w:r>
    </w:p>
    <w:p w:rsidR="009462D2" w:rsidRDefault="009462D2" w:rsidP="005B09FC">
      <w:pPr>
        <w:pStyle w:val="1"/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 xml:space="preserve">. </w:t>
      </w:r>
      <w:r w:rsidR="00E5692D" w:rsidRPr="00E5692D">
        <w:rPr>
          <w:lang w:val="ru-RU"/>
        </w:rPr>
        <w:t>Р</w:t>
      </w:r>
      <w:r w:rsidR="00E5692D">
        <w:rPr>
          <w:lang w:val="ru-RU"/>
        </w:rPr>
        <w:t>асскажите про</w:t>
      </w:r>
      <w:r w:rsidR="000D0CF8">
        <w:rPr>
          <w:lang w:val="ru-RU"/>
        </w:rPr>
        <w:t xml:space="preserve"> и</w:t>
      </w:r>
      <w:r w:rsidR="000D0CF8" w:rsidRPr="000D0CF8">
        <w:rPr>
          <w:lang w:val="ru-RU"/>
        </w:rPr>
        <w:t xml:space="preserve">нтерфейс </w:t>
      </w:r>
      <w:r w:rsidR="000D0CF8" w:rsidRPr="000D0CF8">
        <w:t>Collection</w:t>
      </w:r>
      <w:r w:rsidR="000D0CF8">
        <w:rPr>
          <w:lang w:val="ru-RU"/>
        </w:rPr>
        <w:t xml:space="preserve"> и реализацию его ра</w:t>
      </w:r>
      <w:r w:rsidR="00E5692D" w:rsidRPr="00E5692D">
        <w:rPr>
          <w:lang w:val="ru-RU"/>
        </w:rPr>
        <w:t>с</w:t>
      </w:r>
      <w:r w:rsidR="000D0CF8">
        <w:rPr>
          <w:lang w:val="ru-RU"/>
        </w:rPr>
        <w:t>ширяющих интерфей</w:t>
      </w:r>
      <w:r w:rsidR="000D0CF8" w:rsidRPr="00E5692D">
        <w:rPr>
          <w:lang w:val="ru-RU"/>
        </w:rPr>
        <w:t>с</w:t>
      </w:r>
      <w:r w:rsidR="000D0CF8">
        <w:rPr>
          <w:lang w:val="ru-RU"/>
        </w:rPr>
        <w:t>ов</w:t>
      </w:r>
      <w:r w:rsidR="00E5692D">
        <w:rPr>
          <w:lang w:val="ru-RU"/>
        </w:rPr>
        <w:t>.</w:t>
      </w:r>
    </w:p>
    <w:p w:rsidR="009462D2" w:rsidRPr="00FF6E49" w:rsidRDefault="009462D2" w:rsidP="000A0F9B">
      <w:pPr>
        <w:rPr>
          <w:lang w:val="ru-RU"/>
        </w:rPr>
      </w:pPr>
      <w:bookmarkStart w:id="0" w:name="_GoBack"/>
      <w:bookmarkEnd w:id="0"/>
    </w:p>
    <w:sectPr w:rsidR="009462D2" w:rsidRPr="00FF6E49" w:rsidSect="006C015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25D" w:rsidRDefault="001A325D">
      <w:pPr>
        <w:spacing w:after="0" w:line="240" w:lineRule="auto"/>
      </w:pPr>
      <w:r>
        <w:separator/>
      </w:r>
    </w:p>
  </w:endnote>
  <w:endnote w:type="continuationSeparator" w:id="0">
    <w:p w:rsidR="001A325D" w:rsidRDefault="001A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C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25D" w:rsidRDefault="001A325D">
      <w:pPr>
        <w:spacing w:after="0" w:line="240" w:lineRule="auto"/>
      </w:pPr>
      <w:r>
        <w:separator/>
      </w:r>
    </w:p>
  </w:footnote>
  <w:footnote w:type="continuationSeparator" w:id="0">
    <w:p w:rsidR="001A325D" w:rsidRDefault="001A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43429"/>
    <w:multiLevelType w:val="hybridMultilevel"/>
    <w:tmpl w:val="954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697325"/>
    <w:multiLevelType w:val="hybridMultilevel"/>
    <w:tmpl w:val="6B40E040"/>
    <w:lvl w:ilvl="0" w:tplc="BA9C8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6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4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E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0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0FC9357E"/>
    <w:multiLevelType w:val="hybridMultilevel"/>
    <w:tmpl w:val="D7FC9DF2"/>
    <w:lvl w:ilvl="0" w:tplc="D8362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77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E5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EAE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AB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D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E1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E7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66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2822EBC"/>
    <w:multiLevelType w:val="hybridMultilevel"/>
    <w:tmpl w:val="4BF4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0050E3"/>
    <w:multiLevelType w:val="hybridMultilevel"/>
    <w:tmpl w:val="969A4162"/>
    <w:lvl w:ilvl="0" w:tplc="CFB0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5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4B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0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4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AC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A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C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E3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6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130598E"/>
    <w:multiLevelType w:val="hybridMultilevel"/>
    <w:tmpl w:val="C65C5D64"/>
    <w:lvl w:ilvl="0" w:tplc="25BE3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CCDDC">
      <w:start w:val="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84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AC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6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62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1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2D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0D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2722E"/>
    <w:multiLevelType w:val="hybridMultilevel"/>
    <w:tmpl w:val="5CE2DA7A"/>
    <w:lvl w:ilvl="0" w:tplc="2410E0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AE2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23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C9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E9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AF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EE0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86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28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C8593E"/>
    <w:multiLevelType w:val="hybridMultilevel"/>
    <w:tmpl w:val="B1BE7B3C"/>
    <w:lvl w:ilvl="0" w:tplc="175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E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F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8FD70EE"/>
    <w:multiLevelType w:val="hybridMultilevel"/>
    <w:tmpl w:val="6AA23A96"/>
    <w:lvl w:ilvl="0" w:tplc="E82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4E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EA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CB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64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9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2F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E4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6C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C095C7D"/>
    <w:multiLevelType w:val="hybridMultilevel"/>
    <w:tmpl w:val="BCBA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920362"/>
    <w:multiLevelType w:val="hybridMultilevel"/>
    <w:tmpl w:val="0E682650"/>
    <w:lvl w:ilvl="0" w:tplc="540EF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25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4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7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3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A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A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62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4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ED0189"/>
    <w:multiLevelType w:val="hybridMultilevel"/>
    <w:tmpl w:val="06E2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7B7751A1"/>
    <w:multiLevelType w:val="hybridMultilevel"/>
    <w:tmpl w:val="C0B8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24"/>
  </w:num>
  <w:num w:numId="14">
    <w:abstractNumId w:val="22"/>
  </w:num>
  <w:num w:numId="15">
    <w:abstractNumId w:val="27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13"/>
  </w:num>
  <w:num w:numId="29">
    <w:abstractNumId w:val="23"/>
  </w:num>
  <w:num w:numId="30">
    <w:abstractNumId w:val="11"/>
  </w:num>
  <w:num w:numId="31">
    <w:abstractNumId w:val="10"/>
  </w:num>
  <w:num w:numId="32">
    <w:abstractNumId w:val="26"/>
  </w:num>
  <w:num w:numId="33">
    <w:abstractNumId w:val="17"/>
  </w:num>
  <w:num w:numId="34">
    <w:abstractNumId w:val="28"/>
  </w:num>
  <w:num w:numId="35">
    <w:abstractNumId w:val="12"/>
  </w:num>
  <w:num w:numId="36">
    <w:abstractNumId w:val="19"/>
  </w:num>
  <w:num w:numId="37">
    <w:abstractNumId w:val="14"/>
  </w:num>
  <w:num w:numId="38">
    <w:abstractNumId w:val="2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0A0F9B"/>
    <w:rsid w:val="000D0CF8"/>
    <w:rsid w:val="00112A30"/>
    <w:rsid w:val="00123E1E"/>
    <w:rsid w:val="0013295B"/>
    <w:rsid w:val="0013591F"/>
    <w:rsid w:val="001A325D"/>
    <w:rsid w:val="00216BF8"/>
    <w:rsid w:val="0024640E"/>
    <w:rsid w:val="002C1B16"/>
    <w:rsid w:val="003150F6"/>
    <w:rsid w:val="003A0F51"/>
    <w:rsid w:val="00412084"/>
    <w:rsid w:val="005B09FC"/>
    <w:rsid w:val="006C0159"/>
    <w:rsid w:val="00771F16"/>
    <w:rsid w:val="0078294C"/>
    <w:rsid w:val="008A46FA"/>
    <w:rsid w:val="008B6008"/>
    <w:rsid w:val="009462D2"/>
    <w:rsid w:val="00971DEC"/>
    <w:rsid w:val="00AA7E69"/>
    <w:rsid w:val="00B64B70"/>
    <w:rsid w:val="00B66857"/>
    <w:rsid w:val="00BA3B94"/>
    <w:rsid w:val="00C07BE9"/>
    <w:rsid w:val="00E5692D"/>
    <w:rsid w:val="00EA2243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437402-0A42-42E3-861C-A719522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Название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qFormat/>
    <w:rsid w:val="009462D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  <w:style w:type="table" w:styleId="aff7">
    <w:name w:val="Table Grid"/>
    <w:basedOn w:val="a1"/>
    <w:uiPriority w:val="39"/>
    <w:rsid w:val="00AA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81"/>
    <w:rsid w:val="000D0481"/>
    <w:rsid w:val="0035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4A218FA2504EDCA70E64D47125149D">
    <w:name w:val="FA4A218FA2504EDCA70E64D47125149D"/>
  </w:style>
  <w:style w:type="paragraph" w:customStyle="1" w:styleId="83DC2F8880CF4AE2B09E998870267CFA">
    <w:name w:val="83DC2F8880CF4AE2B09E998870267CFA"/>
  </w:style>
  <w:style w:type="paragraph" w:customStyle="1" w:styleId="F80D46326CC5448E89C1016FBB650AFD">
    <w:name w:val="F80D46326CC5448E89C1016FBB650AFD"/>
  </w:style>
  <w:style w:type="paragraph" w:customStyle="1" w:styleId="0782C191B4594FF481A4EDF9CF7444D2">
    <w:name w:val="0782C191B4594FF481A4EDF9CF7444D2"/>
    <w:rsid w:val="000D0481"/>
  </w:style>
  <w:style w:type="paragraph" w:customStyle="1" w:styleId="0CDFD65DF5F046CD9E222FBB48C82FDD">
    <w:name w:val="0CDFD65DF5F046CD9E222FBB48C82FDD"/>
    <w:rsid w:val="000D0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2019-12-10T23:10:00Z</dcterms:created>
  <dcterms:modified xsi:type="dcterms:W3CDTF">2019-12-10T23:10:00Z</dcterms:modified>
</cp:coreProperties>
</file>