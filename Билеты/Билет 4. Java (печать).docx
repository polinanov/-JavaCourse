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Pr="00FF6E49" w:rsidRDefault="000D0CF8">
      <w:pPr>
        <w:pStyle w:val="a3"/>
        <w:rPr>
          <w:lang w:val="ru-RU"/>
        </w:rPr>
      </w:pPr>
      <w:r>
        <w:rPr>
          <w:lang w:val="ru-RU"/>
        </w:rPr>
        <w:t xml:space="preserve">Билет </w:t>
      </w:r>
      <w:r w:rsidR="001239EC">
        <w:rPr>
          <w:lang w:val="ru-RU"/>
        </w:rPr>
        <w:t>4</w:t>
      </w:r>
    </w:p>
    <w:p w:rsidR="000A0F9B" w:rsidRDefault="009462D2" w:rsidP="005B09FC">
      <w:pPr>
        <w:pStyle w:val="1"/>
        <w:rPr>
          <w:lang w:val="ru-RU"/>
        </w:rPr>
      </w:pPr>
      <w:r>
        <w:rPr>
          <w:lang w:val="ru-RU"/>
        </w:rPr>
        <w:t xml:space="preserve">1. </w:t>
      </w:r>
      <w:r w:rsidR="001239EC">
        <w:rPr>
          <w:lang w:val="ru-RU"/>
        </w:rPr>
        <w:t xml:space="preserve">Реализация исключений в </w:t>
      </w:r>
      <w:r w:rsidR="001239EC">
        <w:t>Java</w:t>
      </w:r>
      <w:r w:rsidR="001239EC">
        <w:rPr>
          <w:lang w:val="ru-RU"/>
        </w:rPr>
        <w:t>.</w:t>
      </w:r>
    </w:p>
    <w:p w:rsidR="009462D2" w:rsidRPr="001239EC" w:rsidRDefault="009462D2" w:rsidP="005B09FC">
      <w:pPr>
        <w:pStyle w:val="1"/>
      </w:pPr>
      <w:r>
        <w:rPr>
          <w:lang w:val="ru-RU"/>
        </w:rPr>
        <w:t>2</w:t>
      </w:r>
      <w:r>
        <w:rPr>
          <w:lang w:val="ru-RU"/>
        </w:rPr>
        <w:t xml:space="preserve">. </w:t>
      </w:r>
      <w:r w:rsidR="001239EC" w:rsidRPr="001239EC">
        <w:rPr>
          <w:lang w:val="ru-RU"/>
        </w:rPr>
        <w:t xml:space="preserve">Устаревшие коллекции </w:t>
      </w:r>
      <w:r w:rsidR="001239EC">
        <w:rPr>
          <w:lang w:val="ru-RU"/>
        </w:rPr>
        <w:t xml:space="preserve">в </w:t>
      </w:r>
      <w:r w:rsidR="001239EC">
        <w:t>Java.</w:t>
      </w:r>
      <w:bookmarkStart w:id="0" w:name="_GoBack"/>
      <w:bookmarkEnd w:id="0"/>
    </w:p>
    <w:p w:rsidR="009462D2" w:rsidRPr="00FF6E49" w:rsidRDefault="009462D2" w:rsidP="000A0F9B">
      <w:pPr>
        <w:rPr>
          <w:lang w:val="ru-RU"/>
        </w:rPr>
      </w:pPr>
    </w:p>
    <w:sectPr w:rsidR="009462D2" w:rsidRPr="00FF6E49" w:rsidSect="006C0159">
      <w:footerReference w:type="default" r:id="rId7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D4E" w:rsidRDefault="008B2D4E">
      <w:pPr>
        <w:spacing w:after="0" w:line="240" w:lineRule="auto"/>
      </w:pPr>
      <w:r>
        <w:separator/>
      </w:r>
    </w:p>
  </w:endnote>
  <w:endnote w:type="continuationSeparator" w:id="0">
    <w:p w:rsidR="008B2D4E" w:rsidRDefault="008B2D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CF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D4E" w:rsidRDefault="008B2D4E">
      <w:pPr>
        <w:spacing w:after="0" w:line="240" w:lineRule="auto"/>
      </w:pPr>
      <w:r>
        <w:separator/>
      </w:r>
    </w:p>
  </w:footnote>
  <w:footnote w:type="continuationSeparator" w:id="0">
    <w:p w:rsidR="008B2D4E" w:rsidRDefault="008B2D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43429"/>
    <w:multiLevelType w:val="hybridMultilevel"/>
    <w:tmpl w:val="95429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697325"/>
    <w:multiLevelType w:val="hybridMultilevel"/>
    <w:tmpl w:val="6B40E040"/>
    <w:lvl w:ilvl="0" w:tplc="BA9C8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762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487B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94B7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E2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0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0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9450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0FC9357E"/>
    <w:multiLevelType w:val="hybridMultilevel"/>
    <w:tmpl w:val="D7FC9DF2"/>
    <w:lvl w:ilvl="0" w:tplc="D83629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3A77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E5C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CEAE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AB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4D4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4E1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BE75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366E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2822EBC"/>
    <w:multiLevelType w:val="hybridMultilevel"/>
    <w:tmpl w:val="4BF45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0050E3"/>
    <w:multiLevelType w:val="hybridMultilevel"/>
    <w:tmpl w:val="969A4162"/>
    <w:lvl w:ilvl="0" w:tplc="CFB04B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C5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4BE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903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40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4AC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A6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6AC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FE3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6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5130598E"/>
    <w:multiLevelType w:val="hybridMultilevel"/>
    <w:tmpl w:val="C65C5D64"/>
    <w:lvl w:ilvl="0" w:tplc="25BE3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9CCDDC">
      <w:start w:val="8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84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AC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62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62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1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22D2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0D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2722E"/>
    <w:multiLevelType w:val="hybridMultilevel"/>
    <w:tmpl w:val="5CE2DA7A"/>
    <w:lvl w:ilvl="0" w:tplc="2410E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AE2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223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AC9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AE95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6AF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EE03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86E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A28F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C8593E"/>
    <w:multiLevelType w:val="hybridMultilevel"/>
    <w:tmpl w:val="B1BE7B3C"/>
    <w:lvl w:ilvl="0" w:tplc="175A5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44C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45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889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3AD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EF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2E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0F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8FD70EE"/>
    <w:multiLevelType w:val="hybridMultilevel"/>
    <w:tmpl w:val="6AA23A96"/>
    <w:lvl w:ilvl="0" w:tplc="E8221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4EF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EAF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CBA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764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D49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2F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BE4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6C2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6C095C7D"/>
    <w:multiLevelType w:val="hybridMultilevel"/>
    <w:tmpl w:val="BCBAE0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920362"/>
    <w:multiLevelType w:val="hybridMultilevel"/>
    <w:tmpl w:val="0E682650"/>
    <w:lvl w:ilvl="0" w:tplc="540EF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925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94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967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E033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A9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5A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62E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43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ED0189"/>
    <w:multiLevelType w:val="hybridMultilevel"/>
    <w:tmpl w:val="06E2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7B7751A1"/>
    <w:multiLevelType w:val="hybridMultilevel"/>
    <w:tmpl w:val="C0B8F2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24"/>
  </w:num>
  <w:num w:numId="14">
    <w:abstractNumId w:val="22"/>
  </w:num>
  <w:num w:numId="15">
    <w:abstractNumId w:val="27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13"/>
  </w:num>
  <w:num w:numId="29">
    <w:abstractNumId w:val="23"/>
  </w:num>
  <w:num w:numId="30">
    <w:abstractNumId w:val="11"/>
  </w:num>
  <w:num w:numId="31">
    <w:abstractNumId w:val="10"/>
  </w:num>
  <w:num w:numId="32">
    <w:abstractNumId w:val="26"/>
  </w:num>
  <w:num w:numId="33">
    <w:abstractNumId w:val="17"/>
  </w:num>
  <w:num w:numId="34">
    <w:abstractNumId w:val="28"/>
  </w:num>
  <w:num w:numId="35">
    <w:abstractNumId w:val="12"/>
  </w:num>
  <w:num w:numId="36">
    <w:abstractNumId w:val="19"/>
  </w:num>
  <w:num w:numId="37">
    <w:abstractNumId w:val="14"/>
  </w:num>
  <w:num w:numId="38">
    <w:abstractNumId w:val="2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2D2"/>
    <w:rsid w:val="000A0F9B"/>
    <w:rsid w:val="000D0CF8"/>
    <w:rsid w:val="00112A30"/>
    <w:rsid w:val="001239EC"/>
    <w:rsid w:val="00123E1E"/>
    <w:rsid w:val="0013295B"/>
    <w:rsid w:val="0013591F"/>
    <w:rsid w:val="00216BF8"/>
    <w:rsid w:val="0024640E"/>
    <w:rsid w:val="002C1B16"/>
    <w:rsid w:val="003150F6"/>
    <w:rsid w:val="003A0F51"/>
    <w:rsid w:val="00412084"/>
    <w:rsid w:val="005B09FC"/>
    <w:rsid w:val="006C0159"/>
    <w:rsid w:val="00771F16"/>
    <w:rsid w:val="0078294C"/>
    <w:rsid w:val="00850DB7"/>
    <w:rsid w:val="008A46FA"/>
    <w:rsid w:val="008B2D4E"/>
    <w:rsid w:val="008B6008"/>
    <w:rsid w:val="009462D2"/>
    <w:rsid w:val="00971DEC"/>
    <w:rsid w:val="00AA7E69"/>
    <w:rsid w:val="00B64B70"/>
    <w:rsid w:val="00B66857"/>
    <w:rsid w:val="00BA3B94"/>
    <w:rsid w:val="00C07BE9"/>
    <w:rsid w:val="00E5692D"/>
    <w:rsid w:val="00EA2243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437402-0A42-42E3-861C-A719522F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008"/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Название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qFormat/>
    <w:rsid w:val="009462D2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val="ru-RU" w:eastAsia="ru-RU"/>
    </w:rPr>
  </w:style>
  <w:style w:type="table" w:styleId="aff7">
    <w:name w:val="Table Grid"/>
    <w:basedOn w:val="a1"/>
    <w:uiPriority w:val="39"/>
    <w:rsid w:val="00AA7E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1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2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6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4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3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2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01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28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3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1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7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78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3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5;&#1086;&#1083;&#1080;&#1085;&#1072;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81"/>
    <w:rsid w:val="000D0481"/>
    <w:rsid w:val="0071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4A218FA2504EDCA70E64D47125149D">
    <w:name w:val="FA4A218FA2504EDCA70E64D47125149D"/>
  </w:style>
  <w:style w:type="paragraph" w:customStyle="1" w:styleId="83DC2F8880CF4AE2B09E998870267CFA">
    <w:name w:val="83DC2F8880CF4AE2B09E998870267CFA"/>
  </w:style>
  <w:style w:type="paragraph" w:customStyle="1" w:styleId="F80D46326CC5448E89C1016FBB650AFD">
    <w:name w:val="F80D46326CC5448E89C1016FBB650AFD"/>
  </w:style>
  <w:style w:type="paragraph" w:customStyle="1" w:styleId="0782C191B4594FF481A4EDF9CF7444D2">
    <w:name w:val="0782C191B4594FF481A4EDF9CF7444D2"/>
    <w:rsid w:val="000D0481"/>
  </w:style>
  <w:style w:type="paragraph" w:customStyle="1" w:styleId="0CDFD65DF5F046CD9E222FBB48C82FDD">
    <w:name w:val="0CDFD65DF5F046CD9E222FBB48C82FDD"/>
    <w:rsid w:val="000D04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3</cp:revision>
  <dcterms:created xsi:type="dcterms:W3CDTF">2019-12-10T23:11:00Z</dcterms:created>
  <dcterms:modified xsi:type="dcterms:W3CDTF">2019-12-10T23:13:00Z</dcterms:modified>
</cp:coreProperties>
</file>